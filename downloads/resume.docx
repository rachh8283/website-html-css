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AB7368" w14:textId="77777777" w:rsidTr="00C36910">
        <w:tc>
          <w:tcPr>
            <w:tcW w:w="3600" w:type="dxa"/>
            <w:vAlign w:val="bottom"/>
          </w:tcPr>
          <w:p w14:paraId="64B35E19" w14:textId="23E22541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D9171F" wp14:editId="7C11F1D5">
                      <wp:extent cx="1666875" cy="1666875"/>
                      <wp:effectExtent l="19050" t="19050" r="47625" b="4762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16668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b="-1500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FA9E90" w14:textId="77777777" w:rsidR="008B2991" w:rsidRDefault="008B2991" w:rsidP="008B29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D9171F" id="Oval 2" o:spid="_x0000_s1026" alt="Title: Professional Headshot of Man" style="width:131.25pt;height:1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57FA9E90" w14:textId="77777777" w:rsidR="008B2991" w:rsidRDefault="008B2991" w:rsidP="008B299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02DC9B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7A022C9" w14:textId="4124AC52" w:rsidR="001B2ABD" w:rsidRPr="00C36910" w:rsidRDefault="00281950" w:rsidP="001B2ABD">
            <w:pPr>
              <w:pStyle w:val="Title"/>
              <w:rPr>
                <w:sz w:val="72"/>
                <w:szCs w:val="72"/>
              </w:rPr>
            </w:pPr>
            <w:r w:rsidRPr="00C36910">
              <w:rPr>
                <w:sz w:val="72"/>
                <w:szCs w:val="72"/>
              </w:rPr>
              <w:t>Rachael</w:t>
            </w:r>
            <w:r w:rsidR="00C36910">
              <w:rPr>
                <w:sz w:val="72"/>
                <w:szCs w:val="72"/>
              </w:rPr>
              <w:t xml:space="preserve"> </w:t>
            </w:r>
            <w:r w:rsidRPr="00C36910">
              <w:rPr>
                <w:sz w:val="72"/>
                <w:szCs w:val="72"/>
              </w:rPr>
              <w:t>Herman</w:t>
            </w:r>
          </w:p>
          <w:p w14:paraId="37576825" w14:textId="65170E3C" w:rsidR="001B2ABD" w:rsidRPr="00C36910" w:rsidRDefault="000C7B3C" w:rsidP="00C36910">
            <w:pPr>
              <w:rPr>
                <w:sz w:val="20"/>
                <w:szCs w:val="24"/>
              </w:rPr>
            </w:pPr>
            <w:r w:rsidRPr="00C36910">
              <w:rPr>
                <w:sz w:val="20"/>
                <w:szCs w:val="24"/>
              </w:rPr>
              <w:t xml:space="preserve">Content </w:t>
            </w:r>
            <w:r w:rsidR="00C36910" w:rsidRPr="00C36910">
              <w:rPr>
                <w:sz w:val="20"/>
                <w:szCs w:val="24"/>
              </w:rPr>
              <w:t xml:space="preserve">Creator • </w:t>
            </w:r>
            <w:r w:rsidR="007F7E0F">
              <w:rPr>
                <w:sz w:val="20"/>
                <w:szCs w:val="24"/>
              </w:rPr>
              <w:t xml:space="preserve">WordPress Designer </w:t>
            </w:r>
            <w:r w:rsidR="00AF6E34">
              <w:rPr>
                <w:sz w:val="20"/>
                <w:szCs w:val="24"/>
              </w:rPr>
              <w:t>• Lifelong Student</w:t>
            </w:r>
          </w:p>
          <w:p w14:paraId="2563406E" w14:textId="408A0829" w:rsidR="000C7B3C" w:rsidRPr="000C7B3C" w:rsidRDefault="000C7B3C" w:rsidP="007F7E0F">
            <w:pPr>
              <w:tabs>
                <w:tab w:val="left" w:pos="990"/>
              </w:tabs>
              <w:rPr>
                <w:i/>
                <w:iCs/>
                <w:sz w:val="20"/>
                <w:szCs w:val="20"/>
              </w:rPr>
            </w:pPr>
          </w:p>
        </w:tc>
      </w:tr>
      <w:tr w:rsidR="001B2ABD" w14:paraId="2D5EBA6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EB45D7B91C547E3A680B5F288805475"/>
              </w:placeholder>
              <w:temporary/>
              <w:showingPlcHdr/>
              <w15:appearance w15:val="hidden"/>
            </w:sdtPr>
            <w:sdtEndPr/>
            <w:sdtContent>
              <w:p w14:paraId="2B77468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3165B0" w14:textId="03104A01" w:rsidR="008B2991" w:rsidRDefault="00AA5144" w:rsidP="009260CD">
            <w:r>
              <w:t xml:space="preserve">Detail-oriented content </w:t>
            </w:r>
            <w:r w:rsidR="001772B9">
              <w:t>creator</w:t>
            </w:r>
            <w:r w:rsidR="00C36910">
              <w:t xml:space="preserve"> </w:t>
            </w:r>
            <w:r w:rsidR="007F7E0F">
              <w:t xml:space="preserve">and web designer </w:t>
            </w:r>
            <w:r>
              <w:t xml:space="preserve">with more than 10 years of proven experience delivering compelling copy </w:t>
            </w:r>
            <w:r w:rsidR="007F7E0F">
              <w:t xml:space="preserve">and fast, branded web design </w:t>
            </w:r>
            <w:r>
              <w:t xml:space="preserve">for a variety of industries. </w:t>
            </w:r>
            <w:r w:rsidR="008B2991" w:rsidRPr="008B2991">
              <w:t xml:space="preserve">Talent for </w:t>
            </w:r>
            <w:r w:rsidR="007F7E0F">
              <w:t xml:space="preserve">problem solving and </w:t>
            </w:r>
            <w:r w:rsidR="008B2991" w:rsidRPr="008B2991">
              <w:t xml:space="preserve">quickly mastering </w:t>
            </w:r>
            <w:r>
              <w:t>new topics</w:t>
            </w:r>
            <w:r w:rsidR="007F7E0F">
              <w:t xml:space="preserve">, with </w:t>
            </w:r>
            <w:r w:rsidR="008B2991" w:rsidRPr="008B2991">
              <w:t>a strong passion for developing new skills.</w:t>
            </w:r>
            <w:r w:rsidR="00C36910">
              <w:t xml:space="preserve"> </w:t>
            </w:r>
            <w:r w:rsidR="00356212">
              <w:t xml:space="preserve">Currently an </w:t>
            </w:r>
            <w:r w:rsidR="007F7E0F">
              <w:t>SEO analytics consultant</w:t>
            </w:r>
            <w:r w:rsidR="00C36910">
              <w:t>.</w:t>
            </w:r>
            <w:r w:rsidR="008B2991" w:rsidRPr="008B2991">
              <w:t xml:space="preserve"> Diplomatic and tactful with professionals and non-professionals at all levels. Accustomed to handling sensitive, confidential records. Demonstrated history of producing relevant, entertaining, and engaging materials on strict deadlines.</w:t>
            </w:r>
            <w:r>
              <w:t xml:space="preserve"> A</w:t>
            </w:r>
            <w:r w:rsidR="008B2991" w:rsidRPr="008B2991">
              <w:t xml:space="preserve">ble to maintain a </w:t>
            </w:r>
            <w:r>
              <w:t xml:space="preserve">good </w:t>
            </w:r>
            <w:r w:rsidR="008B2991" w:rsidRPr="008B2991">
              <w:t xml:space="preserve">sense of humor and optimism under pressure. Poised and competent with demonstrated ability to easily transcend cultural differences. </w:t>
            </w:r>
          </w:p>
          <w:p w14:paraId="2DA28F54" w14:textId="77777777" w:rsidR="000C7B3C" w:rsidRDefault="000C7B3C" w:rsidP="009260CD"/>
          <w:sdt>
            <w:sdtPr>
              <w:id w:val="-1954003311"/>
              <w:placeholder>
                <w:docPart w:val="C2D7FB5801B3436B86AF08912E954516"/>
              </w:placeholder>
              <w:temporary/>
              <w:showingPlcHdr/>
              <w15:appearance w15:val="hidden"/>
            </w:sdtPr>
            <w:sdtEndPr/>
            <w:sdtContent>
              <w:p w14:paraId="213889B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360862AC36B43C58B6A98CE0A9B8626"/>
              </w:placeholder>
              <w:temporary/>
              <w:showingPlcHdr/>
              <w15:appearance w15:val="hidden"/>
            </w:sdtPr>
            <w:sdtEndPr/>
            <w:sdtContent>
              <w:p w14:paraId="1108F16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F22AD4E" w14:textId="1A58CAD7" w:rsidR="004D3011" w:rsidRDefault="008B2991" w:rsidP="004D3011">
            <w:r>
              <w:t>720-299-6721</w:t>
            </w:r>
          </w:p>
          <w:p w14:paraId="105F407D" w14:textId="77777777" w:rsidR="004D3011" w:rsidRPr="004D3011" w:rsidRDefault="004D3011" w:rsidP="004D3011"/>
          <w:p w14:paraId="3139A2E6" w14:textId="67F4EE58" w:rsidR="004D3011" w:rsidRDefault="00356212" w:rsidP="004D3011">
            <w:r>
              <w:t>WEBSITE PORTFOLIO:</w:t>
            </w:r>
          </w:p>
          <w:p w14:paraId="0B2B20D5" w14:textId="5F1B12D8" w:rsidR="004D3011" w:rsidRDefault="008B2991" w:rsidP="004D3011">
            <w:r>
              <w:t>RachaelHerman.com</w:t>
            </w:r>
          </w:p>
          <w:p w14:paraId="1097459A" w14:textId="77777777" w:rsidR="004D3011" w:rsidRDefault="004D3011" w:rsidP="004D3011"/>
          <w:sdt>
            <w:sdtPr>
              <w:id w:val="-240260293"/>
              <w:placeholder>
                <w:docPart w:val="2BCE8F10508F42C6B0C4177AB02F573B"/>
              </w:placeholder>
              <w:temporary/>
              <w:showingPlcHdr/>
              <w15:appearance w15:val="hidden"/>
            </w:sdtPr>
            <w:sdtEndPr/>
            <w:sdtContent>
              <w:p w14:paraId="1655DD9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722CFFB" w14:textId="212597BB" w:rsidR="00036450" w:rsidRPr="00E4381A" w:rsidRDefault="008B2991" w:rsidP="004D3011">
            <w:pPr>
              <w:rPr>
                <w:rStyle w:val="Hyperlink"/>
              </w:rPr>
            </w:pPr>
            <w:r>
              <w:t>rherman@yourimprint.net</w:t>
            </w:r>
          </w:p>
          <w:sdt>
            <w:sdtPr>
              <w:id w:val="-1444214663"/>
              <w:placeholder>
                <w:docPart w:val="2EF510DFEDEA4F5EB7E25E4A89EB01A8"/>
              </w:placeholder>
              <w:temporary/>
              <w:showingPlcHdr/>
              <w15:appearance w15:val="hidden"/>
            </w:sdtPr>
            <w:sdtEndPr/>
            <w:sdtContent>
              <w:p w14:paraId="0D91C02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B8473DA" w14:textId="19A2ACD3" w:rsidR="004D3011" w:rsidRDefault="008B2991" w:rsidP="004D3011">
            <w:r>
              <w:t>Reading</w:t>
            </w:r>
          </w:p>
          <w:p w14:paraId="10CCDC4B" w14:textId="326BEF95" w:rsidR="0013000C" w:rsidRDefault="0013000C" w:rsidP="004D3011">
            <w:r>
              <w:t>Writing</w:t>
            </w:r>
          </w:p>
          <w:p w14:paraId="135D3F13" w14:textId="2E01A733" w:rsidR="004D3011" w:rsidRDefault="008B2991" w:rsidP="004D3011">
            <w:r>
              <w:t>Gardening</w:t>
            </w:r>
          </w:p>
          <w:p w14:paraId="7B497D50" w14:textId="37091A14" w:rsidR="004D3011" w:rsidRDefault="008B2991" w:rsidP="004D3011">
            <w:r>
              <w:t>Board Games</w:t>
            </w:r>
          </w:p>
          <w:p w14:paraId="1924F6E2" w14:textId="77777777" w:rsidR="004D3011" w:rsidRDefault="008B2991" w:rsidP="004D3011">
            <w:r>
              <w:t>Bik</w:t>
            </w:r>
            <w:r w:rsidR="0013000C">
              <w:t>ing</w:t>
            </w:r>
          </w:p>
          <w:p w14:paraId="2AC8885C" w14:textId="77777777" w:rsidR="00B83E0C" w:rsidRDefault="00B83E0C" w:rsidP="004D3011">
            <w:r>
              <w:t>Camping</w:t>
            </w:r>
          </w:p>
          <w:p w14:paraId="4D5955DB" w14:textId="76EE4021" w:rsidR="00B83E0C" w:rsidRPr="004D3011" w:rsidRDefault="00B83E0C" w:rsidP="004D3011">
            <w:r>
              <w:t>Learning</w:t>
            </w:r>
          </w:p>
        </w:tc>
        <w:tc>
          <w:tcPr>
            <w:tcW w:w="720" w:type="dxa"/>
          </w:tcPr>
          <w:p w14:paraId="773F8C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AE42A46EA784CEA9BB5F4FDF9C455DF"/>
              </w:placeholder>
              <w:temporary/>
              <w:showingPlcHdr/>
              <w15:appearance w15:val="hidden"/>
            </w:sdtPr>
            <w:sdtEndPr/>
            <w:sdtContent>
              <w:p w14:paraId="5C05763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894BEAC" w14:textId="53AD3476" w:rsidR="00036450" w:rsidRPr="00036450" w:rsidRDefault="00281950" w:rsidP="00B359E4">
            <w:pPr>
              <w:pStyle w:val="Heading4"/>
            </w:pPr>
            <w:r>
              <w:t>University of Colorado Denver</w:t>
            </w:r>
          </w:p>
          <w:p w14:paraId="5D63AA25" w14:textId="2DF1A06C" w:rsidR="00036450" w:rsidRPr="00B359E4" w:rsidRDefault="00281950" w:rsidP="00B359E4">
            <w:pPr>
              <w:pStyle w:val="Date"/>
            </w:pPr>
            <w:r>
              <w:t>2011-2012</w:t>
            </w:r>
          </w:p>
          <w:p w14:paraId="5383293A" w14:textId="433F1500" w:rsidR="004D3011" w:rsidRDefault="00281950" w:rsidP="00036450">
            <w:r>
              <w:t>General Studies</w:t>
            </w:r>
          </w:p>
          <w:p w14:paraId="69D18377" w14:textId="77777777" w:rsidR="00036450" w:rsidRDefault="00036450" w:rsidP="00036450"/>
          <w:p w14:paraId="25AD4D90" w14:textId="18417D9C" w:rsidR="00036450" w:rsidRPr="00B359E4" w:rsidRDefault="00281950" w:rsidP="00B359E4">
            <w:pPr>
              <w:pStyle w:val="Heading4"/>
            </w:pPr>
            <w:r>
              <w:t>FRCC</w:t>
            </w:r>
          </w:p>
          <w:p w14:paraId="04856548" w14:textId="5D011297" w:rsidR="00036450" w:rsidRPr="00B359E4" w:rsidRDefault="00281950" w:rsidP="00B359E4">
            <w:pPr>
              <w:pStyle w:val="Date"/>
            </w:pPr>
            <w:r>
              <w:t>2020-</w:t>
            </w:r>
            <w:r w:rsidR="001772B9">
              <w:t>2021</w:t>
            </w:r>
          </w:p>
          <w:p w14:paraId="0C8B3814" w14:textId="4C25F28F" w:rsidR="00036450" w:rsidRDefault="001772B9" w:rsidP="00036450">
            <w:r>
              <w:t xml:space="preserve">A.A. </w:t>
            </w:r>
            <w:r w:rsidR="00C36910">
              <w:t xml:space="preserve">with Business Specialization </w:t>
            </w:r>
          </w:p>
          <w:p w14:paraId="66D72A4B" w14:textId="677E70FC" w:rsidR="00C36910" w:rsidRDefault="00C36910" w:rsidP="00036450"/>
          <w:p w14:paraId="78C16968" w14:textId="77757CB8" w:rsidR="00C36910" w:rsidRPr="00C36910" w:rsidRDefault="00C36910" w:rsidP="00036450">
            <w:pPr>
              <w:rPr>
                <w:b/>
                <w:bCs/>
              </w:rPr>
            </w:pPr>
            <w:r w:rsidRPr="00C36910">
              <w:rPr>
                <w:b/>
                <w:bCs/>
              </w:rPr>
              <w:t>CSU – Global Campus</w:t>
            </w:r>
          </w:p>
          <w:p w14:paraId="713E9D9F" w14:textId="3EF633F8" w:rsidR="00C36910" w:rsidRDefault="00C36910" w:rsidP="00036450">
            <w:r>
              <w:t>2021-2022 (Current Student)</w:t>
            </w:r>
          </w:p>
          <w:p w14:paraId="3DC7CEE7" w14:textId="6B23DB67" w:rsidR="00C36910" w:rsidRDefault="00C36910" w:rsidP="00036450">
            <w:r>
              <w:t xml:space="preserve">B.S. Management Information Systems and Business Analytics with a Specialization </w:t>
            </w:r>
            <w:r w:rsidR="00356212">
              <w:t>in Web Application Development.</w:t>
            </w:r>
          </w:p>
          <w:p w14:paraId="6620521F" w14:textId="77777777" w:rsidR="00C36910" w:rsidRDefault="00C36910" w:rsidP="00036450"/>
          <w:sdt>
            <w:sdtPr>
              <w:id w:val="1001553383"/>
              <w:placeholder>
                <w:docPart w:val="3798E268DD5946F0BEFAA7BE0E5851E3"/>
              </w:placeholder>
              <w:temporary/>
              <w:showingPlcHdr/>
              <w15:appearance w15:val="hidden"/>
            </w:sdtPr>
            <w:sdtEndPr/>
            <w:sdtContent>
              <w:p w14:paraId="53F2FE3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C0FE24B" w14:textId="3D35EFD2" w:rsidR="00036450" w:rsidRDefault="00281950" w:rsidP="00B359E4">
            <w:pPr>
              <w:pStyle w:val="Heading4"/>
              <w:rPr>
                <w:bCs/>
              </w:rPr>
            </w:pPr>
            <w:r>
              <w:t>Your Imprint,</w:t>
            </w:r>
            <w:r w:rsidR="00036450" w:rsidRPr="00036450">
              <w:t xml:space="preserve"> </w:t>
            </w:r>
            <w:r>
              <w:t>Co-Founder and Content</w:t>
            </w:r>
            <w:r w:rsidR="00B83E0C">
              <w:t xml:space="preserve"> Creator</w:t>
            </w:r>
          </w:p>
          <w:p w14:paraId="78692E4F" w14:textId="669C64C8" w:rsidR="00036450" w:rsidRPr="00036450" w:rsidRDefault="00281950" w:rsidP="00B359E4">
            <w:pPr>
              <w:pStyle w:val="Date"/>
            </w:pPr>
            <w:r>
              <w:t>2016-Present</w:t>
            </w:r>
          </w:p>
          <w:p w14:paraId="76228F72" w14:textId="13CFC08D" w:rsidR="00036450" w:rsidRDefault="00473495" w:rsidP="00036450">
            <w:r>
              <w:t xml:space="preserve">Develop </w:t>
            </w:r>
            <w:r w:rsidR="00B83E0C">
              <w:t xml:space="preserve">web marketing </w:t>
            </w:r>
            <w:r>
              <w:t>strategies</w:t>
            </w:r>
            <w:r w:rsidR="00B83E0C">
              <w:t xml:space="preserve">, design websites, </w:t>
            </w:r>
            <w:r>
              <w:t>and m</w:t>
            </w:r>
            <w:r w:rsidR="00281950">
              <w:t xml:space="preserve">anage </w:t>
            </w:r>
            <w:r w:rsidR="00C36910">
              <w:t xml:space="preserve">content </w:t>
            </w:r>
            <w:r w:rsidR="00281950">
              <w:t xml:space="preserve">for </w:t>
            </w:r>
            <w:r>
              <w:t xml:space="preserve">multiple industries.  </w:t>
            </w:r>
            <w:r w:rsidR="007F6643">
              <w:t xml:space="preserve">Light coding performed. </w:t>
            </w:r>
          </w:p>
          <w:p w14:paraId="26E60745" w14:textId="77777777" w:rsidR="004D3011" w:rsidRDefault="004D3011" w:rsidP="00036450"/>
          <w:p w14:paraId="61B1A979" w14:textId="44CFEAC0" w:rsidR="004D3011" w:rsidRPr="004D3011" w:rsidRDefault="0069277A" w:rsidP="00B359E4">
            <w:pPr>
              <w:pStyle w:val="Heading4"/>
              <w:rPr>
                <w:bCs/>
              </w:rPr>
            </w:pPr>
            <w:r>
              <w:t>Rachael Herman, Freelance Writer</w:t>
            </w:r>
          </w:p>
          <w:p w14:paraId="77BF64C4" w14:textId="12C30930" w:rsidR="004D3011" w:rsidRPr="004D3011" w:rsidRDefault="0069277A" w:rsidP="00B359E4">
            <w:pPr>
              <w:pStyle w:val="Date"/>
            </w:pPr>
            <w:r>
              <w:t>2008-Present</w:t>
            </w:r>
          </w:p>
          <w:p w14:paraId="04899CEE" w14:textId="06405A4A" w:rsidR="004D3011" w:rsidRPr="004D3011" w:rsidRDefault="0069277A" w:rsidP="004D3011">
            <w:r>
              <w:t xml:space="preserve">Research, create, and edit </w:t>
            </w:r>
            <w:r w:rsidR="00C36910">
              <w:t>blogs</w:t>
            </w:r>
            <w:r w:rsidR="00B83E0C">
              <w:t>, eBooks, guides, long-form content,</w:t>
            </w:r>
            <w:r w:rsidR="00C36910">
              <w:t xml:space="preserve"> </w:t>
            </w:r>
            <w:r w:rsidR="00473495">
              <w:t xml:space="preserve">and website pages </w:t>
            </w:r>
            <w:r w:rsidR="00C36910">
              <w:t>for SEO</w:t>
            </w:r>
            <w:r>
              <w:t>.</w:t>
            </w:r>
            <w:r w:rsidR="00C63EB7">
              <w:t xml:space="preserve"> Able to perform market and keyword research and use Analytics for measurement</w:t>
            </w:r>
            <w:r w:rsidR="00C36910">
              <w:t>.</w:t>
            </w:r>
            <w:r w:rsidR="007F6643">
              <w:t xml:space="preserve"> Light coding performed.</w:t>
            </w:r>
          </w:p>
          <w:p w14:paraId="2E561554" w14:textId="77777777" w:rsidR="004D3011" w:rsidRDefault="004D3011" w:rsidP="00036450"/>
          <w:p w14:paraId="377CFA34" w14:textId="01DEFB00" w:rsidR="004D3011" w:rsidRPr="004D3011" w:rsidRDefault="00A53E89" w:rsidP="00B359E4">
            <w:pPr>
              <w:pStyle w:val="Heading4"/>
              <w:rPr>
                <w:bCs/>
              </w:rPr>
            </w:pPr>
            <w:r>
              <w:t>Multiple Companies, Transcriptionist and Records Specialist</w:t>
            </w:r>
          </w:p>
          <w:p w14:paraId="509769B1" w14:textId="1F3C459D" w:rsidR="004D3011" w:rsidRPr="004D3011" w:rsidRDefault="00D861A0" w:rsidP="00B359E4">
            <w:pPr>
              <w:pStyle w:val="Date"/>
            </w:pPr>
            <w:r>
              <w:t>2005-2014</w:t>
            </w:r>
          </w:p>
          <w:p w14:paraId="5BBE8C1B" w14:textId="6D58545B" w:rsidR="004D3011" w:rsidRPr="004D3011" w:rsidRDefault="00D861A0" w:rsidP="004D3011">
            <w:r>
              <w:t>Medical, legal</w:t>
            </w:r>
            <w:r w:rsidR="00C63EB7">
              <w:t>,</w:t>
            </w:r>
            <w:r>
              <w:t xml:space="preserve"> and general transcription and</w:t>
            </w:r>
            <w:r w:rsidR="00C63EB7">
              <w:t xml:space="preserve"> editing</w:t>
            </w:r>
            <w:r w:rsidR="00616EA0">
              <w:t xml:space="preserve">. </w:t>
            </w:r>
            <w:r w:rsidR="00B83E0C">
              <w:t xml:space="preserve">Experience in remote management.  </w:t>
            </w:r>
          </w:p>
          <w:p w14:paraId="3811DBB9" w14:textId="77777777" w:rsidR="004D3011" w:rsidRDefault="004D3011" w:rsidP="00036450"/>
          <w:sdt>
            <w:sdtPr>
              <w:id w:val="1669594239"/>
              <w:placeholder>
                <w:docPart w:val="AE943895885746E9A86E3AAA6F40FF60"/>
              </w:placeholder>
              <w:temporary/>
              <w:showingPlcHdr/>
              <w15:appearance w15:val="hidden"/>
            </w:sdtPr>
            <w:sdtEndPr/>
            <w:sdtContent>
              <w:p w14:paraId="202721F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84F182A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0765B56" wp14:editId="47B05E73">
                  <wp:extent cx="3756660" cy="1323975"/>
                  <wp:effectExtent l="0" t="0" r="15240" b="952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621F5A2" w14:textId="57BEEE6B" w:rsidR="0043117B" w:rsidRPr="000C7B3C" w:rsidRDefault="00356212" w:rsidP="000C7B3C">
      <w:pPr>
        <w:tabs>
          <w:tab w:val="left" w:pos="990"/>
        </w:tabs>
        <w:rPr>
          <w:i/>
          <w:iCs/>
        </w:rPr>
      </w:pPr>
    </w:p>
    <w:sectPr w:rsidR="0043117B" w:rsidRPr="000C7B3C" w:rsidSect="00C36910">
      <w:headerReference w:type="default" r:id="rId12"/>
      <w:pgSz w:w="12240" w:h="15840"/>
      <w:pgMar w:top="-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7B67" w14:textId="77777777" w:rsidR="008B2991" w:rsidRDefault="008B2991" w:rsidP="000C45FF">
      <w:r>
        <w:separator/>
      </w:r>
    </w:p>
  </w:endnote>
  <w:endnote w:type="continuationSeparator" w:id="0">
    <w:p w14:paraId="70DCDF3C" w14:textId="77777777" w:rsidR="008B2991" w:rsidRDefault="008B29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D210" w14:textId="77777777" w:rsidR="008B2991" w:rsidRDefault="008B2991" w:rsidP="000C45FF">
      <w:r>
        <w:separator/>
      </w:r>
    </w:p>
  </w:footnote>
  <w:footnote w:type="continuationSeparator" w:id="0">
    <w:p w14:paraId="5C8F241F" w14:textId="77777777" w:rsidR="008B2991" w:rsidRDefault="008B29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096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9821E3" wp14:editId="5558E2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1" name="Graphic 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tjC2MLIwBCJzUyUdpeDU4uLM/DyQAuNaADLQRZIsAAAA"/>
  </w:docVars>
  <w:rsids>
    <w:rsidRoot w:val="008B2991"/>
    <w:rsid w:val="00014319"/>
    <w:rsid w:val="00036450"/>
    <w:rsid w:val="00094499"/>
    <w:rsid w:val="000C45FF"/>
    <w:rsid w:val="000C7B3C"/>
    <w:rsid w:val="000E3FD1"/>
    <w:rsid w:val="00112054"/>
    <w:rsid w:val="0013000C"/>
    <w:rsid w:val="001525E1"/>
    <w:rsid w:val="001772B9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950"/>
    <w:rsid w:val="00281FD5"/>
    <w:rsid w:val="0030481B"/>
    <w:rsid w:val="003156FC"/>
    <w:rsid w:val="003254B5"/>
    <w:rsid w:val="00356212"/>
    <w:rsid w:val="0037121F"/>
    <w:rsid w:val="003A6B7D"/>
    <w:rsid w:val="003B06CA"/>
    <w:rsid w:val="004071FC"/>
    <w:rsid w:val="00445947"/>
    <w:rsid w:val="00473495"/>
    <w:rsid w:val="004813B3"/>
    <w:rsid w:val="00496591"/>
    <w:rsid w:val="004C63E4"/>
    <w:rsid w:val="004D3011"/>
    <w:rsid w:val="005174AD"/>
    <w:rsid w:val="005262AC"/>
    <w:rsid w:val="005E0D4D"/>
    <w:rsid w:val="005E39D5"/>
    <w:rsid w:val="00600670"/>
    <w:rsid w:val="00616EA0"/>
    <w:rsid w:val="0062123A"/>
    <w:rsid w:val="00646E75"/>
    <w:rsid w:val="006771D0"/>
    <w:rsid w:val="0069277A"/>
    <w:rsid w:val="00715FCB"/>
    <w:rsid w:val="00743101"/>
    <w:rsid w:val="007775E1"/>
    <w:rsid w:val="007867A0"/>
    <w:rsid w:val="007927F5"/>
    <w:rsid w:val="007F6643"/>
    <w:rsid w:val="007F7E0F"/>
    <w:rsid w:val="00802CA0"/>
    <w:rsid w:val="008B2991"/>
    <w:rsid w:val="008C42CA"/>
    <w:rsid w:val="009260CD"/>
    <w:rsid w:val="00952C25"/>
    <w:rsid w:val="00A2118D"/>
    <w:rsid w:val="00A53E89"/>
    <w:rsid w:val="00AA5144"/>
    <w:rsid w:val="00AD76E2"/>
    <w:rsid w:val="00AF6E34"/>
    <w:rsid w:val="00B20152"/>
    <w:rsid w:val="00B359E4"/>
    <w:rsid w:val="00B57D98"/>
    <w:rsid w:val="00B70850"/>
    <w:rsid w:val="00B83E0C"/>
    <w:rsid w:val="00C066B6"/>
    <w:rsid w:val="00C36910"/>
    <w:rsid w:val="00C37BA1"/>
    <w:rsid w:val="00C37BB7"/>
    <w:rsid w:val="00C4674C"/>
    <w:rsid w:val="00C506CF"/>
    <w:rsid w:val="00C5225B"/>
    <w:rsid w:val="00C63EB7"/>
    <w:rsid w:val="00C72BED"/>
    <w:rsid w:val="00C9578B"/>
    <w:rsid w:val="00CB0055"/>
    <w:rsid w:val="00D2522B"/>
    <w:rsid w:val="00D422DE"/>
    <w:rsid w:val="00D5459D"/>
    <w:rsid w:val="00D861A0"/>
    <w:rsid w:val="00DA1F4D"/>
    <w:rsid w:val="00DB4D14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EA7DC6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h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6"/>
                <c:pt idx="0">
                  <c:v>Programming</c:v>
                </c:pt>
                <c:pt idx="1">
                  <c:v>WordPress</c:v>
                </c:pt>
                <c:pt idx="2">
                  <c:v>Technical</c:v>
                </c:pt>
                <c:pt idx="3">
                  <c:v>Organization</c:v>
                </c:pt>
                <c:pt idx="4">
                  <c:v>Marketing</c:v>
                </c:pt>
                <c:pt idx="5">
                  <c:v>Communication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0.65</c:v>
                </c:pt>
                <c:pt idx="1">
                  <c:v>0.85</c:v>
                </c:pt>
                <c:pt idx="2">
                  <c:v>0.9</c:v>
                </c:pt>
                <c:pt idx="3">
                  <c:v>0.95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B45D7B91C547E3A680B5F288805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729E2-F4CE-4699-8FAA-F40A7CE667D7}"/>
      </w:docPartPr>
      <w:docPartBody>
        <w:p w:rsidR="00987EB2" w:rsidRDefault="00987EB2">
          <w:pPr>
            <w:pStyle w:val="2EB45D7B91C547E3A680B5F288805475"/>
          </w:pPr>
          <w:r w:rsidRPr="00D5459D">
            <w:t>Profile</w:t>
          </w:r>
        </w:p>
      </w:docPartBody>
    </w:docPart>
    <w:docPart>
      <w:docPartPr>
        <w:name w:val="C2D7FB5801B3436B86AF08912E95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3613B-4332-45FC-B725-66190B9FFE3D}"/>
      </w:docPartPr>
      <w:docPartBody>
        <w:p w:rsidR="00987EB2" w:rsidRDefault="00987EB2">
          <w:pPr>
            <w:pStyle w:val="C2D7FB5801B3436B86AF08912E954516"/>
          </w:pPr>
          <w:r w:rsidRPr="00CB0055">
            <w:t>Contact</w:t>
          </w:r>
        </w:p>
      </w:docPartBody>
    </w:docPart>
    <w:docPart>
      <w:docPartPr>
        <w:name w:val="F360862AC36B43C58B6A98CE0A9B8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6133-59C7-4F70-832B-A4912D07E5C6}"/>
      </w:docPartPr>
      <w:docPartBody>
        <w:p w:rsidR="00987EB2" w:rsidRDefault="00987EB2">
          <w:pPr>
            <w:pStyle w:val="F360862AC36B43C58B6A98CE0A9B8626"/>
          </w:pPr>
          <w:r w:rsidRPr="004D3011">
            <w:t>PHONE:</w:t>
          </w:r>
        </w:p>
      </w:docPartBody>
    </w:docPart>
    <w:docPart>
      <w:docPartPr>
        <w:name w:val="2BCE8F10508F42C6B0C4177AB02F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86DF0-6714-48ED-A231-2C2957A77DD5}"/>
      </w:docPartPr>
      <w:docPartBody>
        <w:p w:rsidR="00987EB2" w:rsidRDefault="00987EB2">
          <w:pPr>
            <w:pStyle w:val="2BCE8F10508F42C6B0C4177AB02F573B"/>
          </w:pPr>
          <w:r w:rsidRPr="004D3011">
            <w:t>EMAIL:</w:t>
          </w:r>
        </w:p>
      </w:docPartBody>
    </w:docPart>
    <w:docPart>
      <w:docPartPr>
        <w:name w:val="2EF510DFEDEA4F5EB7E25E4A89EB0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35D7-64E8-4BAD-AE7A-CCFF4474D2D6}"/>
      </w:docPartPr>
      <w:docPartBody>
        <w:p w:rsidR="00987EB2" w:rsidRDefault="00987EB2">
          <w:pPr>
            <w:pStyle w:val="2EF510DFEDEA4F5EB7E25E4A89EB01A8"/>
          </w:pPr>
          <w:r w:rsidRPr="00CB0055">
            <w:t>Hobbies</w:t>
          </w:r>
        </w:p>
      </w:docPartBody>
    </w:docPart>
    <w:docPart>
      <w:docPartPr>
        <w:name w:val="9AE42A46EA784CEA9BB5F4FDF9C45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3092-A902-4350-9BFD-B5EF01E7EFD4}"/>
      </w:docPartPr>
      <w:docPartBody>
        <w:p w:rsidR="00987EB2" w:rsidRDefault="00987EB2">
          <w:pPr>
            <w:pStyle w:val="9AE42A46EA784CEA9BB5F4FDF9C455DF"/>
          </w:pPr>
          <w:r w:rsidRPr="00036450">
            <w:t>EDUCATION</w:t>
          </w:r>
        </w:p>
      </w:docPartBody>
    </w:docPart>
    <w:docPart>
      <w:docPartPr>
        <w:name w:val="3798E268DD5946F0BEFAA7BE0E585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B998-6A5D-40C7-95DC-513940A64316}"/>
      </w:docPartPr>
      <w:docPartBody>
        <w:p w:rsidR="00987EB2" w:rsidRDefault="00987EB2">
          <w:pPr>
            <w:pStyle w:val="3798E268DD5946F0BEFAA7BE0E5851E3"/>
          </w:pPr>
          <w:r w:rsidRPr="00036450">
            <w:t>WORK EXPERIENCE</w:t>
          </w:r>
        </w:p>
      </w:docPartBody>
    </w:docPart>
    <w:docPart>
      <w:docPartPr>
        <w:name w:val="AE943895885746E9A86E3AAA6F40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87BCA-5EB1-4A09-897B-F49FEEBA4688}"/>
      </w:docPartPr>
      <w:docPartBody>
        <w:p w:rsidR="00987EB2" w:rsidRDefault="00987EB2">
          <w:pPr>
            <w:pStyle w:val="AE943895885746E9A86E3AAA6F40FF6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2"/>
    <w:rsid w:val="009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B45D7B91C547E3A680B5F288805475">
    <w:name w:val="2EB45D7B91C547E3A680B5F288805475"/>
  </w:style>
  <w:style w:type="paragraph" w:customStyle="1" w:styleId="C2D7FB5801B3436B86AF08912E954516">
    <w:name w:val="C2D7FB5801B3436B86AF08912E954516"/>
  </w:style>
  <w:style w:type="paragraph" w:customStyle="1" w:styleId="F360862AC36B43C58B6A98CE0A9B8626">
    <w:name w:val="F360862AC36B43C58B6A98CE0A9B8626"/>
  </w:style>
  <w:style w:type="paragraph" w:customStyle="1" w:styleId="E01B3BC10B2D4DDA8D54850D29AF32B5">
    <w:name w:val="E01B3BC10B2D4DDA8D54850D29AF32B5"/>
  </w:style>
  <w:style w:type="paragraph" w:customStyle="1" w:styleId="2BCE8F10508F42C6B0C4177AB02F573B">
    <w:name w:val="2BCE8F10508F42C6B0C4177AB02F573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EF510DFEDEA4F5EB7E25E4A89EB01A8">
    <w:name w:val="2EF510DFEDEA4F5EB7E25E4A89EB01A8"/>
  </w:style>
  <w:style w:type="paragraph" w:customStyle="1" w:styleId="9AE42A46EA784CEA9BB5F4FDF9C455DF">
    <w:name w:val="9AE42A46EA784CEA9BB5F4FDF9C455DF"/>
  </w:style>
  <w:style w:type="paragraph" w:customStyle="1" w:styleId="3798E268DD5946F0BEFAA7BE0E5851E3">
    <w:name w:val="3798E268DD5946F0BEFAA7BE0E5851E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E943895885746E9A86E3AAA6F40FF60">
    <w:name w:val="AE943895885746E9A86E3AAA6F40F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2020-03-23T21:13:00Z</dcterms:created>
  <dcterms:modified xsi:type="dcterms:W3CDTF">2021-10-30T14:10:00Z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